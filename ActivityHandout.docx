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527A" w14:textId="5F96D272" w:rsidR="004A1914" w:rsidRPr="00256B7E" w:rsidRDefault="00680F2D" w:rsidP="00256B7E">
      <w:pPr>
        <w:pStyle w:val="Title"/>
      </w:pPr>
      <w:r>
        <w:t>Minimum Spanning Trees HW</w:t>
      </w:r>
    </w:p>
    <w:p w14:paraId="552BBE48" w14:textId="60D1B91C" w:rsidR="00680F2D" w:rsidRDefault="00713513" w:rsidP="00256B7E">
      <w:sdt>
        <w:sdtPr>
          <w:rPr>
            <w:rStyle w:val="Strong"/>
          </w:rPr>
          <w:alias w:val="Instructions:"/>
          <w:tag w:val="Instructions:"/>
          <w:id w:val="-295768332"/>
          <w:placeholder>
            <w:docPart w:val="F31A24EA12CD408590A2F6AC67D8C9A4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 w:rsidR="00256B7E" w:rsidRPr="00941888">
            <w:rPr>
              <w:rStyle w:val="Strong"/>
            </w:rPr>
            <w:t>Instructions:</w:t>
          </w:r>
        </w:sdtContent>
      </w:sdt>
      <w:r w:rsidR="00256B7E" w:rsidRPr="00941888">
        <w:t xml:space="preserve"> </w:t>
      </w:r>
      <w:r w:rsidR="00680F2D">
        <w:t>A</w:t>
      </w:r>
      <w:r w:rsidR="006F3260">
        <w:t xml:space="preserve"> graph is given. Identify if a Minimum Spanning Tree exists, and then highlight the graph, starting at node 0. If a minimum spanning tree does not exist, explain why.</w:t>
      </w:r>
    </w:p>
    <w:p w14:paraId="20ADDE00" w14:textId="39B690EB" w:rsidR="00387E78" w:rsidRPr="00941888" w:rsidRDefault="00680F2D" w:rsidP="00256B7E">
      <w:r>
        <w:t xml:space="preserve">Answer Key is attached on back. </w:t>
      </w:r>
    </w:p>
    <w:p w14:paraId="530C9C28" w14:textId="1D693CA3" w:rsidR="00680F2D" w:rsidRDefault="006F3260" w:rsidP="00680F2D">
      <w:pPr>
        <w:pStyle w:val="Normal-Italic"/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Graph 1: </w:t>
      </w:r>
    </w:p>
    <w:p w14:paraId="694808C9" w14:textId="0B86037B" w:rsidR="006F3260" w:rsidRDefault="006F3260" w:rsidP="00680F2D">
      <w:pPr>
        <w:pStyle w:val="Normal-Italic"/>
        <w:rPr>
          <w:b/>
          <w:bCs/>
          <w:i w:val="0"/>
          <w:iCs/>
        </w:rPr>
      </w:pPr>
      <w:r>
        <w:rPr>
          <w:noProof/>
        </w:rPr>
        <w:drawing>
          <wp:inline distT="0" distB="0" distL="0" distR="0" wp14:anchorId="2F402DD9" wp14:editId="50FB13FE">
            <wp:extent cx="4610100" cy="290987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13" cy="292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8EF7" w14:textId="36A4E620" w:rsidR="00E271BF" w:rsidRDefault="006F3260" w:rsidP="00680F2D">
      <w:pPr>
        <w:pStyle w:val="Normal-Italic"/>
        <w:rPr>
          <w:b/>
          <w:bCs/>
          <w:i w:val="0"/>
          <w:iCs/>
        </w:rPr>
      </w:pPr>
      <w:r>
        <w:rPr>
          <w:b/>
          <w:bCs/>
          <w:i w:val="0"/>
          <w:iCs/>
        </w:rPr>
        <w:t>Graph</w:t>
      </w:r>
      <w:r w:rsidR="00680F2D">
        <w:rPr>
          <w:b/>
          <w:bCs/>
          <w:i w:val="0"/>
          <w:iCs/>
        </w:rPr>
        <w:t xml:space="preserve"> </w:t>
      </w:r>
      <w:r w:rsidR="00680F2D">
        <w:rPr>
          <w:b/>
          <w:bCs/>
          <w:i w:val="0"/>
          <w:iCs/>
        </w:rPr>
        <w:t>2</w:t>
      </w:r>
      <w:r>
        <w:rPr>
          <w:b/>
          <w:bCs/>
          <w:i w:val="0"/>
          <w:iCs/>
        </w:rPr>
        <w:t>:</w:t>
      </w:r>
    </w:p>
    <w:p w14:paraId="1766CEA4" w14:textId="46A93325" w:rsidR="00F1590F" w:rsidRPr="00F1590F" w:rsidRDefault="006F3260" w:rsidP="00680F2D">
      <w:pPr>
        <w:pStyle w:val="Normal-Italic"/>
        <w:rPr>
          <w:i w:val="0"/>
          <w:iCs/>
        </w:rPr>
      </w:pPr>
      <w:r>
        <w:rPr>
          <w:noProof/>
        </w:rPr>
        <w:drawing>
          <wp:inline distT="0" distB="0" distL="0" distR="0" wp14:anchorId="641BFAF7" wp14:editId="2077BE7C">
            <wp:extent cx="485775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60C3" w14:textId="60A67103" w:rsidR="00E271BF" w:rsidRDefault="006F3260" w:rsidP="00941888">
      <w:pPr>
        <w:pStyle w:val="NoSpacing"/>
      </w:pPr>
      <w:r>
        <w:rPr>
          <w:b/>
          <w:bCs/>
        </w:rPr>
        <w:lastRenderedPageBreak/>
        <w:t>Graph 3:</w:t>
      </w:r>
    </w:p>
    <w:p w14:paraId="4D59826C" w14:textId="69DE2E64" w:rsidR="00E271BF" w:rsidRDefault="006F3260" w:rsidP="00941888">
      <w:pPr>
        <w:pStyle w:val="NoSpacing"/>
      </w:pPr>
      <w:r>
        <w:rPr>
          <w:noProof/>
        </w:rPr>
        <w:drawing>
          <wp:inline distT="0" distB="0" distL="0" distR="0" wp14:anchorId="6CAEFDB3" wp14:editId="7893EB26">
            <wp:extent cx="5082540" cy="3823970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D180" w14:textId="77777777" w:rsidR="00C11757" w:rsidRDefault="00C11757" w:rsidP="00941888">
      <w:pPr>
        <w:pStyle w:val="NoSpacing"/>
        <w:rPr>
          <w:b/>
          <w:bCs/>
        </w:rPr>
      </w:pPr>
    </w:p>
    <w:p w14:paraId="0BA692D7" w14:textId="1625F655" w:rsidR="006F3260" w:rsidRDefault="006F3260" w:rsidP="00941888">
      <w:pPr>
        <w:pStyle w:val="NoSpacing"/>
        <w:rPr>
          <w:b/>
          <w:bCs/>
        </w:rPr>
      </w:pPr>
      <w:r>
        <w:rPr>
          <w:b/>
          <w:bCs/>
        </w:rPr>
        <w:t>Graph 4:</w:t>
      </w:r>
    </w:p>
    <w:p w14:paraId="0D955F28" w14:textId="657962AA" w:rsidR="006F3260" w:rsidRDefault="00C11757" w:rsidP="00941888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7887DCC4" wp14:editId="49BB2047">
            <wp:extent cx="5082540" cy="358648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4EF0B" w14:textId="77777777" w:rsidR="00C11757" w:rsidRDefault="00C11757" w:rsidP="00941888">
      <w:pPr>
        <w:pStyle w:val="NoSpacing"/>
        <w:rPr>
          <w:b/>
          <w:bCs/>
        </w:rPr>
      </w:pPr>
    </w:p>
    <w:p w14:paraId="6B25896A" w14:textId="77777777" w:rsidR="00C11757" w:rsidRDefault="00C11757" w:rsidP="00941888">
      <w:pPr>
        <w:pStyle w:val="NoSpacing"/>
        <w:rPr>
          <w:b/>
          <w:bCs/>
        </w:rPr>
      </w:pPr>
    </w:p>
    <w:p w14:paraId="4B3A4997" w14:textId="77777777" w:rsidR="00C11757" w:rsidRDefault="00C11757" w:rsidP="00941888">
      <w:pPr>
        <w:pStyle w:val="NoSpacing"/>
        <w:rPr>
          <w:b/>
          <w:bCs/>
        </w:rPr>
      </w:pPr>
    </w:p>
    <w:p w14:paraId="7CCAF1B7" w14:textId="6D1AE17A" w:rsidR="00C11757" w:rsidRDefault="00C11757" w:rsidP="00941888">
      <w:pPr>
        <w:pStyle w:val="NoSpacing"/>
        <w:rPr>
          <w:b/>
          <w:bCs/>
        </w:rPr>
      </w:pPr>
      <w:r>
        <w:rPr>
          <w:b/>
          <w:bCs/>
        </w:rPr>
        <w:t xml:space="preserve">Graph 5: </w:t>
      </w:r>
    </w:p>
    <w:p w14:paraId="3B490479" w14:textId="77777777" w:rsidR="00A704E3" w:rsidRPr="006F3260" w:rsidRDefault="00A704E3" w:rsidP="00941888">
      <w:pPr>
        <w:pStyle w:val="NoSpacing"/>
        <w:rPr>
          <w:b/>
          <w:bCs/>
        </w:rPr>
      </w:pPr>
    </w:p>
    <w:p w14:paraId="672A490C" w14:textId="1C1581A2" w:rsidR="00C11757" w:rsidRDefault="00A704E3" w:rsidP="00941888">
      <w:pPr>
        <w:pStyle w:val="NoSpacing"/>
      </w:pPr>
      <w:r>
        <w:rPr>
          <w:noProof/>
        </w:rPr>
        <w:drawing>
          <wp:inline distT="0" distB="0" distL="0" distR="0" wp14:anchorId="05FBC823" wp14:editId="6A98CB3A">
            <wp:extent cx="5842635" cy="4298950"/>
            <wp:effectExtent l="0" t="0" r="571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F109" w14:textId="249D8DD5" w:rsidR="00A704E3" w:rsidRDefault="00A704E3" w:rsidP="00941888">
      <w:pPr>
        <w:pStyle w:val="NoSpacing"/>
      </w:pPr>
    </w:p>
    <w:p w14:paraId="4B56FA9F" w14:textId="62D9909C" w:rsidR="00A704E3" w:rsidRDefault="00A704E3" w:rsidP="00941888">
      <w:pPr>
        <w:pStyle w:val="NoSpacing"/>
      </w:pPr>
    </w:p>
    <w:p w14:paraId="4F8D8B42" w14:textId="042453F9" w:rsidR="00A704E3" w:rsidRDefault="00A704E3" w:rsidP="00941888">
      <w:pPr>
        <w:pStyle w:val="NoSpacing"/>
      </w:pPr>
    </w:p>
    <w:p w14:paraId="00B627A4" w14:textId="671B6A2F" w:rsidR="00A704E3" w:rsidRDefault="00A704E3" w:rsidP="00941888">
      <w:pPr>
        <w:pStyle w:val="NoSpacing"/>
      </w:pPr>
    </w:p>
    <w:p w14:paraId="21C58257" w14:textId="31260CD0" w:rsidR="00A704E3" w:rsidRDefault="00A704E3" w:rsidP="00941888">
      <w:pPr>
        <w:pStyle w:val="NoSpacing"/>
      </w:pPr>
    </w:p>
    <w:p w14:paraId="1BC64CCC" w14:textId="217D01A8" w:rsidR="00A704E3" w:rsidRDefault="00A704E3" w:rsidP="00941888">
      <w:pPr>
        <w:pStyle w:val="NoSpacing"/>
      </w:pPr>
    </w:p>
    <w:p w14:paraId="53B551D0" w14:textId="6E1072D9" w:rsidR="00A704E3" w:rsidRDefault="00A704E3" w:rsidP="00941888">
      <w:pPr>
        <w:pStyle w:val="NoSpacing"/>
      </w:pPr>
    </w:p>
    <w:p w14:paraId="0812EA51" w14:textId="58B3E616" w:rsidR="00A704E3" w:rsidRDefault="00A704E3" w:rsidP="00941888">
      <w:pPr>
        <w:pStyle w:val="NoSpacing"/>
      </w:pPr>
    </w:p>
    <w:p w14:paraId="088ED0D5" w14:textId="77777777" w:rsidR="00A704E3" w:rsidRPr="00A704E3" w:rsidRDefault="00A704E3" w:rsidP="00941888">
      <w:pPr>
        <w:pStyle w:val="NoSpacing"/>
      </w:pPr>
    </w:p>
    <w:p w14:paraId="4CB2A339" w14:textId="77777777" w:rsidR="00C11757" w:rsidRDefault="00C11757" w:rsidP="00941888">
      <w:pPr>
        <w:pStyle w:val="NoSpacing"/>
        <w:rPr>
          <w:b/>
          <w:bCs/>
        </w:rPr>
      </w:pPr>
    </w:p>
    <w:p w14:paraId="56AB77C8" w14:textId="77777777" w:rsidR="00C11757" w:rsidRDefault="00C11757" w:rsidP="00941888">
      <w:pPr>
        <w:pStyle w:val="NoSpacing"/>
        <w:rPr>
          <w:b/>
          <w:bCs/>
        </w:rPr>
      </w:pPr>
    </w:p>
    <w:p w14:paraId="409D9B16" w14:textId="77777777" w:rsidR="00C11757" w:rsidRDefault="00C11757" w:rsidP="00941888">
      <w:pPr>
        <w:pStyle w:val="NoSpacing"/>
        <w:rPr>
          <w:b/>
          <w:bCs/>
        </w:rPr>
      </w:pPr>
    </w:p>
    <w:p w14:paraId="10ECAA1B" w14:textId="77777777" w:rsidR="00C11757" w:rsidRDefault="00C11757" w:rsidP="00941888">
      <w:pPr>
        <w:pStyle w:val="NoSpacing"/>
        <w:rPr>
          <w:b/>
          <w:bCs/>
        </w:rPr>
      </w:pPr>
    </w:p>
    <w:p w14:paraId="48C5FD91" w14:textId="77777777" w:rsidR="00C11757" w:rsidRDefault="00C11757" w:rsidP="00941888">
      <w:pPr>
        <w:pStyle w:val="NoSpacing"/>
        <w:rPr>
          <w:b/>
          <w:bCs/>
        </w:rPr>
      </w:pPr>
    </w:p>
    <w:p w14:paraId="2B3B3EBF" w14:textId="77777777" w:rsidR="00C11757" w:rsidRDefault="00C11757" w:rsidP="00941888">
      <w:pPr>
        <w:pStyle w:val="NoSpacing"/>
        <w:rPr>
          <w:b/>
          <w:bCs/>
        </w:rPr>
      </w:pPr>
    </w:p>
    <w:p w14:paraId="100D3544" w14:textId="77777777" w:rsidR="00C11757" w:rsidRDefault="00C11757" w:rsidP="00941888">
      <w:pPr>
        <w:pStyle w:val="NoSpacing"/>
        <w:rPr>
          <w:b/>
          <w:bCs/>
        </w:rPr>
      </w:pPr>
    </w:p>
    <w:p w14:paraId="3D09EF67" w14:textId="77777777" w:rsidR="00C11757" w:rsidRDefault="00C11757" w:rsidP="00941888">
      <w:pPr>
        <w:pStyle w:val="NoSpacing"/>
        <w:rPr>
          <w:b/>
          <w:bCs/>
        </w:rPr>
      </w:pPr>
    </w:p>
    <w:p w14:paraId="386D78EE" w14:textId="77777777" w:rsidR="00C11757" w:rsidRDefault="00C11757" w:rsidP="00941888">
      <w:pPr>
        <w:pStyle w:val="NoSpacing"/>
        <w:rPr>
          <w:b/>
          <w:bCs/>
        </w:rPr>
      </w:pPr>
    </w:p>
    <w:p w14:paraId="5B78D865" w14:textId="41320EC5" w:rsidR="00E271BF" w:rsidRPr="00E271BF" w:rsidRDefault="00E271BF" w:rsidP="00941888">
      <w:pPr>
        <w:pStyle w:val="NoSpacing"/>
        <w:rPr>
          <w:b/>
          <w:bCs/>
        </w:rPr>
      </w:pPr>
      <w:r w:rsidRPr="00E271BF">
        <w:rPr>
          <w:b/>
          <w:bCs/>
        </w:rPr>
        <w:lastRenderedPageBreak/>
        <w:t>Answer Key:</w:t>
      </w:r>
    </w:p>
    <w:p w14:paraId="205EA470" w14:textId="03A599E0" w:rsidR="00E271BF" w:rsidRDefault="00E271BF" w:rsidP="00941888">
      <w:pPr>
        <w:pStyle w:val="NoSpacing"/>
      </w:pPr>
      <w:r>
        <w:t>MST Graph of Graph 1:</w:t>
      </w:r>
    </w:p>
    <w:p w14:paraId="030CDC41" w14:textId="53BECBA2" w:rsidR="00E271BF" w:rsidRDefault="00E271BF" w:rsidP="00941888">
      <w:pPr>
        <w:pStyle w:val="NoSpacing"/>
      </w:pPr>
      <w:r>
        <w:rPr>
          <w:noProof/>
        </w:rPr>
        <w:drawing>
          <wp:inline distT="0" distB="0" distL="0" distR="0" wp14:anchorId="31F8AC56" wp14:editId="4954079F">
            <wp:extent cx="5943600" cy="3751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F1E6" w14:textId="41350354" w:rsidR="00F1590F" w:rsidRDefault="00F1590F" w:rsidP="00941888">
      <w:pPr>
        <w:pStyle w:val="NoSpacing"/>
      </w:pPr>
    </w:p>
    <w:p w14:paraId="63D9C2A5" w14:textId="619065E8" w:rsidR="00F1590F" w:rsidRDefault="00F1590F" w:rsidP="00941888">
      <w:pPr>
        <w:pStyle w:val="NoSpacing"/>
      </w:pPr>
      <w:r>
        <w:t>MST Graph of Graph 2:</w:t>
      </w:r>
    </w:p>
    <w:p w14:paraId="7BA26C6A" w14:textId="586A29AE" w:rsidR="00F1590F" w:rsidRDefault="00F1590F" w:rsidP="00941888">
      <w:pPr>
        <w:pStyle w:val="NoSpacing"/>
      </w:pPr>
      <w:r>
        <w:rPr>
          <w:noProof/>
        </w:rPr>
        <w:drawing>
          <wp:inline distT="0" distB="0" distL="0" distR="0" wp14:anchorId="159F6A07" wp14:editId="2519FB64">
            <wp:extent cx="485775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CF0D" w14:textId="33E5454F" w:rsidR="006F3260" w:rsidRDefault="006F3260" w:rsidP="00941888">
      <w:pPr>
        <w:pStyle w:val="NoSpacing"/>
      </w:pPr>
      <w:r>
        <w:t>MST Graph of Graph 3:</w:t>
      </w:r>
      <w:r>
        <w:br/>
        <w:t xml:space="preserve">Graph 3 does not have a </w:t>
      </w:r>
      <w:r w:rsidR="001D3935">
        <w:t xml:space="preserve">single </w:t>
      </w:r>
      <w:r>
        <w:t xml:space="preserve">MST. It </w:t>
      </w:r>
      <w:r w:rsidR="001D3935">
        <w:t>would be</w:t>
      </w:r>
      <w:r>
        <w:t xml:space="preserve"> a</w:t>
      </w:r>
      <w:r w:rsidR="001D3935">
        <w:t xml:space="preserve"> minimum spanning</w:t>
      </w:r>
      <w:r>
        <w:t xml:space="preserve"> forest. The minimum spanning tree must be across a single connected component. </w:t>
      </w:r>
    </w:p>
    <w:p w14:paraId="096D28E0" w14:textId="77777777" w:rsidR="00C11757" w:rsidRDefault="00C11757" w:rsidP="00941888">
      <w:pPr>
        <w:pStyle w:val="NoSpacing"/>
      </w:pPr>
    </w:p>
    <w:p w14:paraId="237EF42D" w14:textId="3BC5C18A" w:rsidR="006F3260" w:rsidRDefault="00C11757" w:rsidP="00941888">
      <w:pPr>
        <w:pStyle w:val="NoSpacing"/>
      </w:pPr>
      <w:r>
        <w:lastRenderedPageBreak/>
        <w:t>MST Graph of Graph 4:</w:t>
      </w:r>
    </w:p>
    <w:p w14:paraId="30304EAA" w14:textId="04D7E995" w:rsidR="00C11757" w:rsidRDefault="00C11757" w:rsidP="00941888">
      <w:pPr>
        <w:pStyle w:val="NoSpacing"/>
      </w:pPr>
      <w:r>
        <w:rPr>
          <w:noProof/>
        </w:rPr>
        <w:drawing>
          <wp:inline distT="0" distB="0" distL="0" distR="0" wp14:anchorId="238D2F56" wp14:editId="46ADAD43">
            <wp:extent cx="5082540" cy="358648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B7B5" w14:textId="77777777" w:rsidR="00C11757" w:rsidRDefault="00C11757" w:rsidP="00941888">
      <w:pPr>
        <w:pStyle w:val="NoSpacing"/>
      </w:pPr>
    </w:p>
    <w:p w14:paraId="1ECB87F5" w14:textId="354D625D" w:rsidR="00C11757" w:rsidRDefault="00C11757" w:rsidP="00941888">
      <w:pPr>
        <w:pStyle w:val="NoSpacing"/>
      </w:pPr>
      <w:r>
        <w:t>MST Graph of Graph 5:</w:t>
      </w:r>
    </w:p>
    <w:p w14:paraId="62C88755" w14:textId="311B63F0" w:rsidR="00C11757" w:rsidRPr="00941888" w:rsidRDefault="00A704E3" w:rsidP="00941888">
      <w:pPr>
        <w:pStyle w:val="NoSpacing"/>
      </w:pPr>
      <w:r>
        <w:rPr>
          <w:noProof/>
        </w:rPr>
        <w:drawing>
          <wp:inline distT="0" distB="0" distL="0" distR="0" wp14:anchorId="62A2D082" wp14:editId="15030D21">
            <wp:extent cx="5842635" cy="4298950"/>
            <wp:effectExtent l="0" t="0" r="571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757" w:rsidRPr="00941888" w:rsidSect="00941888"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E8BE2" w14:textId="77777777" w:rsidR="00713513" w:rsidRDefault="00713513" w:rsidP="00387E78">
      <w:pPr>
        <w:spacing w:after="0" w:line="240" w:lineRule="auto"/>
      </w:pPr>
      <w:r>
        <w:separator/>
      </w:r>
    </w:p>
  </w:endnote>
  <w:endnote w:type="continuationSeparator" w:id="0">
    <w:p w14:paraId="788B1B13" w14:textId="77777777" w:rsidR="00713513" w:rsidRDefault="00713513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7D3E8" w14:textId="77777777" w:rsidR="00713513" w:rsidRDefault="00713513" w:rsidP="00387E78">
      <w:pPr>
        <w:spacing w:after="0" w:line="240" w:lineRule="auto"/>
      </w:pPr>
      <w:r>
        <w:separator/>
      </w:r>
    </w:p>
  </w:footnote>
  <w:footnote w:type="continuationSeparator" w:id="0">
    <w:p w14:paraId="4FCF5E7E" w14:textId="77777777" w:rsidR="00713513" w:rsidRDefault="00713513" w:rsidP="00387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2D"/>
    <w:rsid w:val="001D3935"/>
    <w:rsid w:val="001E5516"/>
    <w:rsid w:val="00256B7E"/>
    <w:rsid w:val="0026702D"/>
    <w:rsid w:val="00293401"/>
    <w:rsid w:val="00387E78"/>
    <w:rsid w:val="004570D7"/>
    <w:rsid w:val="004A0D72"/>
    <w:rsid w:val="004D7445"/>
    <w:rsid w:val="005D47DD"/>
    <w:rsid w:val="00680F2D"/>
    <w:rsid w:val="006F3260"/>
    <w:rsid w:val="00713513"/>
    <w:rsid w:val="008568DE"/>
    <w:rsid w:val="00941888"/>
    <w:rsid w:val="00957A26"/>
    <w:rsid w:val="00A704E3"/>
    <w:rsid w:val="00A835B2"/>
    <w:rsid w:val="00AD3960"/>
    <w:rsid w:val="00C11757"/>
    <w:rsid w:val="00E271BF"/>
    <w:rsid w:val="00E600D0"/>
    <w:rsid w:val="00F1590F"/>
    <w:rsid w:val="00F8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0AB27"/>
  <w15:chartTrackingRefBased/>
  <w15:docId w15:val="{BF3AE09A-EBCB-446E-88B3-F2485106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roblem%20of%20the%20we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1A24EA12CD408590A2F6AC67D8C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5880D-E975-4558-BC25-BF1529581B2F}"/>
      </w:docPartPr>
      <w:docPartBody>
        <w:p w:rsidR="00000000" w:rsidRDefault="009A4535">
          <w:pPr>
            <w:pStyle w:val="F31A24EA12CD408590A2F6AC67D8C9A4"/>
          </w:pPr>
          <w:r w:rsidRPr="00941888">
            <w:rPr>
              <w:rStyle w:val="Strong"/>
            </w:rPr>
            <w:t>Instructions: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F7"/>
    <w:rsid w:val="006E43F7"/>
    <w:rsid w:val="009A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6E54FD92A43598D4B90D2CDC521B5">
    <w:name w:val="1996E54FD92A43598D4B90D2CDC521B5"/>
  </w:style>
  <w:style w:type="character" w:styleId="Strong">
    <w:name w:val="Strong"/>
    <w:basedOn w:val="DefaultParagraphFont"/>
    <w:uiPriority w:val="2"/>
    <w:qFormat/>
    <w:rPr>
      <w:b/>
      <w:bCs/>
    </w:rPr>
  </w:style>
  <w:style w:type="paragraph" w:customStyle="1" w:styleId="F31A24EA12CD408590A2F6AC67D8C9A4">
    <w:name w:val="F31A24EA12CD408590A2F6AC67D8C9A4"/>
  </w:style>
  <w:style w:type="paragraph" w:customStyle="1" w:styleId="0C624869B7EC4E0CBC3389089EBFC73B">
    <w:name w:val="0C624869B7EC4E0CBC3389089EBFC73B"/>
  </w:style>
  <w:style w:type="character" w:styleId="IntenseEmphasis">
    <w:name w:val="Intense Emphasis"/>
    <w:basedOn w:val="DefaultParagraphFont"/>
    <w:uiPriority w:val="3"/>
    <w:qFormat/>
    <w:rPr>
      <w:b/>
      <w:iCs/>
      <w:color w:val="auto"/>
      <w:sz w:val="28"/>
    </w:rPr>
  </w:style>
  <w:style w:type="paragraph" w:customStyle="1" w:styleId="7AF1B220094E4621A91205E49F0D2475">
    <w:name w:val="7AF1B220094E4621A91205E49F0D2475"/>
  </w:style>
  <w:style w:type="paragraph" w:customStyle="1" w:styleId="26D37281D3864F5EB8D675983AC84FC9">
    <w:name w:val="26D37281D3864F5EB8D675983AC84FC9"/>
  </w:style>
  <w:style w:type="paragraph" w:customStyle="1" w:styleId="2870CBE653864BD990D13F99AD2F7A9A">
    <w:name w:val="2870CBE653864BD990D13F99AD2F7A9A"/>
  </w:style>
  <w:style w:type="paragraph" w:customStyle="1" w:styleId="BA52E52D7DDC48A396C7D4AD0C46A272">
    <w:name w:val="BA52E52D7DDC48A396C7D4AD0C46A272"/>
  </w:style>
  <w:style w:type="paragraph" w:customStyle="1" w:styleId="36DD08A70C944F1C97C00E69019AC151">
    <w:name w:val="36DD08A70C944F1C97C00E69019AC151"/>
    <w:rsid w:val="006E43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248</TotalTime>
  <Pages>5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Charlie Roche</cp:lastModifiedBy>
  <cp:revision>5</cp:revision>
  <dcterms:created xsi:type="dcterms:W3CDTF">2021-05-30T20:37:00Z</dcterms:created>
  <dcterms:modified xsi:type="dcterms:W3CDTF">2021-05-31T00:45:00Z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